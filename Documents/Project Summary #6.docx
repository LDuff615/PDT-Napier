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90B35" w14:textId="77777777" w:rsidR="008C71AA" w:rsidRPr="007D14BD" w:rsidRDefault="00A07645" w:rsidP="008731E3">
      <w:pPr>
        <w:spacing w:before="400" w:after="0"/>
        <w:rPr>
          <w:color w:val="5B9BD5"/>
          <w:sz w:val="40"/>
          <w:szCs w:val="40"/>
        </w:rPr>
      </w:pPr>
      <w:r>
        <w:rPr>
          <w:noProof/>
        </w:rPr>
        <w:pict w14:anchorId="50A25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69.85pt;height:69.85pt;z-index:1;visibility:visible;mso-wrap-distance-right:21.6pt">
            <v:imagedata r:id="rId7" o:title=""/>
            <w10:wrap type="square"/>
          </v:shape>
        </w:pict>
      </w:r>
      <w:r w:rsidR="00EA4701" w:rsidRPr="007D14BD">
        <w:rPr>
          <w:color w:val="5B9BD5"/>
          <w:sz w:val="44"/>
          <w:szCs w:val="44"/>
        </w:rPr>
        <w:t xml:space="preserve">Project </w:t>
      </w:r>
      <w:r w:rsidR="00E415F9">
        <w:rPr>
          <w:color w:val="5B9BD5"/>
          <w:sz w:val="44"/>
          <w:szCs w:val="44"/>
        </w:rPr>
        <w:t>Summary</w:t>
      </w:r>
    </w:p>
    <w:p w14:paraId="186FACA6" w14:textId="77777777" w:rsidR="00EA4701" w:rsidRPr="00B017B3" w:rsidRDefault="00EA4701" w:rsidP="002671BA">
      <w:pPr>
        <w:ind w:left="1440"/>
        <w:rPr>
          <w:sz w:val="34"/>
          <w:szCs w:val="34"/>
        </w:rPr>
      </w:pPr>
      <w:r w:rsidRPr="00B017B3">
        <w:rPr>
          <w:sz w:val="34"/>
          <w:szCs w:val="34"/>
        </w:rPr>
        <w:t>E</w:t>
      </w:r>
      <w:r w:rsidR="002671BA">
        <w:rPr>
          <w:sz w:val="34"/>
          <w:szCs w:val="34"/>
        </w:rPr>
        <w:t>dinburgh Napier University Personal Development Tutor Training Website</w:t>
      </w:r>
    </w:p>
    <w:p w14:paraId="039D62B1" w14:textId="77777777" w:rsidR="00E415F9" w:rsidRPr="00E415F9" w:rsidRDefault="00E415F9" w:rsidP="009D42A2">
      <w:pPr>
        <w:pStyle w:val="SHD"/>
        <w:ind w:firstLine="0"/>
      </w:pPr>
      <w:r w:rsidRPr="008731E3">
        <w:t>Dates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92"/>
        <w:gridCol w:w="3192"/>
        <w:gridCol w:w="3192"/>
      </w:tblGrid>
      <w:tr w:rsidR="00E415F9" w14:paraId="0E8E47F7" w14:textId="77777777" w:rsidTr="00AE6686">
        <w:tc>
          <w:tcPr>
            <w:tcW w:w="3192" w:type="dxa"/>
            <w:shd w:val="clear" w:color="auto" w:fill="auto"/>
          </w:tcPr>
          <w:p w14:paraId="47DFCE62" w14:textId="77777777" w:rsidR="00E415F9" w:rsidRDefault="008731E3" w:rsidP="008731E3">
            <w:r>
              <w:t>Sponsor Appointed</w:t>
            </w:r>
          </w:p>
        </w:tc>
        <w:tc>
          <w:tcPr>
            <w:tcW w:w="3192" w:type="dxa"/>
            <w:shd w:val="clear" w:color="auto" w:fill="auto"/>
          </w:tcPr>
          <w:p w14:paraId="6FFD5446" w14:textId="77777777" w:rsidR="00E415F9" w:rsidRDefault="008731E3" w:rsidP="008731E3">
            <w:r>
              <w:t>Project Authorized</w:t>
            </w:r>
          </w:p>
        </w:tc>
        <w:tc>
          <w:tcPr>
            <w:tcW w:w="3192" w:type="dxa"/>
            <w:shd w:val="clear" w:color="auto" w:fill="auto"/>
          </w:tcPr>
          <w:p w14:paraId="6496F6FE" w14:textId="77777777" w:rsidR="00E415F9" w:rsidRDefault="00E415F9" w:rsidP="008731E3">
            <w:r>
              <w:t xml:space="preserve">Project </w:t>
            </w:r>
            <w:r w:rsidR="008731E3">
              <w:t>Closed</w:t>
            </w:r>
          </w:p>
        </w:tc>
      </w:tr>
      <w:tr w:rsidR="00E415F9" w14:paraId="7E5F2AA2" w14:textId="77777777" w:rsidTr="00AE6686">
        <w:tc>
          <w:tcPr>
            <w:tcW w:w="3192" w:type="dxa"/>
            <w:shd w:val="clear" w:color="auto" w:fill="auto"/>
          </w:tcPr>
          <w:p w14:paraId="036B9278" w14:textId="7004BCE3" w:rsidR="00E415F9" w:rsidRDefault="000B1F8B" w:rsidP="008731E3">
            <w:r>
              <w:t>20/01/2020</w:t>
            </w:r>
          </w:p>
        </w:tc>
        <w:tc>
          <w:tcPr>
            <w:tcW w:w="3192" w:type="dxa"/>
            <w:shd w:val="clear" w:color="auto" w:fill="auto"/>
          </w:tcPr>
          <w:p w14:paraId="50DEC0DD" w14:textId="5C87DC5F" w:rsidR="00E415F9" w:rsidRDefault="000B1F8B" w:rsidP="008731E3">
            <w:r>
              <w:t>16/01/2020</w:t>
            </w:r>
          </w:p>
        </w:tc>
        <w:tc>
          <w:tcPr>
            <w:tcW w:w="3192" w:type="dxa"/>
            <w:shd w:val="clear" w:color="auto" w:fill="auto"/>
          </w:tcPr>
          <w:p w14:paraId="0C99ABC4" w14:textId="77777777" w:rsidR="00E415F9" w:rsidRDefault="00E415F9" w:rsidP="008731E3"/>
        </w:tc>
      </w:tr>
    </w:tbl>
    <w:p w14:paraId="23F37E0B" w14:textId="77777777" w:rsidR="00E415F9" w:rsidRDefault="008731E3" w:rsidP="008731E3">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68"/>
        <w:gridCol w:w="6408"/>
      </w:tblGrid>
      <w:tr w:rsidR="00E415F9" w:rsidRPr="00AE6686" w14:paraId="2607C4CD" w14:textId="77777777" w:rsidTr="00AE6686">
        <w:tc>
          <w:tcPr>
            <w:tcW w:w="3168" w:type="dxa"/>
            <w:shd w:val="clear" w:color="auto" w:fill="auto"/>
          </w:tcPr>
          <w:p w14:paraId="4F3722C5" w14:textId="77777777" w:rsidR="00E415F9" w:rsidRDefault="00E415F9" w:rsidP="008731E3">
            <w:r>
              <w:t>Goal / Outcome</w:t>
            </w:r>
          </w:p>
        </w:tc>
        <w:tc>
          <w:tcPr>
            <w:tcW w:w="6408" w:type="dxa"/>
            <w:shd w:val="clear" w:color="auto" w:fill="auto"/>
          </w:tcPr>
          <w:p w14:paraId="113DB0F1" w14:textId="77777777" w:rsidR="0012009F" w:rsidRDefault="0012009F" w:rsidP="0012009F">
            <w:pPr>
              <w:rPr>
                <w:szCs w:val="28"/>
              </w:rPr>
            </w:pPr>
            <w:r>
              <w:rPr>
                <w:szCs w:val="28"/>
              </w:rPr>
              <w:t>To build an interactive, easy-to-use training website for tutors at Edinburgh Napier University, who have taken on the role of a Personal Development Tutor.</w:t>
            </w:r>
          </w:p>
          <w:p w14:paraId="06B9CB12" w14:textId="77777777" w:rsidR="0012009F" w:rsidRDefault="0012009F" w:rsidP="0012009F">
            <w:pPr>
              <w:rPr>
                <w:szCs w:val="28"/>
              </w:rPr>
            </w:pPr>
            <w:r>
              <w:rPr>
                <w:szCs w:val="28"/>
              </w:rPr>
              <w:t>This website will provide:</w:t>
            </w:r>
          </w:p>
          <w:p w14:paraId="20B029E3" w14:textId="77777777" w:rsidR="0012009F" w:rsidRDefault="0012009F" w:rsidP="004767F7">
            <w:pPr>
              <w:numPr>
                <w:ilvl w:val="0"/>
                <w:numId w:val="1"/>
              </w:numPr>
              <w:rPr>
                <w:szCs w:val="28"/>
              </w:rPr>
            </w:pPr>
            <w:r>
              <w:rPr>
                <w:szCs w:val="28"/>
              </w:rPr>
              <w:t>Resources to the PDTs</w:t>
            </w:r>
          </w:p>
          <w:p w14:paraId="2143B3B9" w14:textId="77777777" w:rsidR="0012009F" w:rsidRDefault="004767F7" w:rsidP="004767F7">
            <w:pPr>
              <w:numPr>
                <w:ilvl w:val="0"/>
                <w:numId w:val="1"/>
              </w:numPr>
              <w:rPr>
                <w:szCs w:val="28"/>
              </w:rPr>
            </w:pPr>
            <w:r>
              <w:rPr>
                <w:szCs w:val="28"/>
              </w:rPr>
              <w:t>Content highlighting the responsibilities of a PDT</w:t>
            </w:r>
          </w:p>
          <w:p w14:paraId="3D5273E8" w14:textId="77777777" w:rsidR="004767F7" w:rsidRDefault="004767F7" w:rsidP="004767F7">
            <w:pPr>
              <w:numPr>
                <w:ilvl w:val="0"/>
                <w:numId w:val="1"/>
              </w:numPr>
              <w:rPr>
                <w:szCs w:val="28"/>
              </w:rPr>
            </w:pPr>
            <w:r>
              <w:rPr>
                <w:szCs w:val="28"/>
              </w:rPr>
              <w:t>Issues surrounding the safeguarding of PDTs and their students</w:t>
            </w:r>
          </w:p>
          <w:p w14:paraId="1F3571DC" w14:textId="77777777" w:rsidR="004767F7" w:rsidRDefault="004767F7" w:rsidP="004767F7">
            <w:pPr>
              <w:numPr>
                <w:ilvl w:val="0"/>
                <w:numId w:val="1"/>
              </w:numPr>
              <w:rPr>
                <w:szCs w:val="28"/>
              </w:rPr>
            </w:pPr>
            <w:r>
              <w:rPr>
                <w:szCs w:val="28"/>
              </w:rPr>
              <w:t>PDT Toolkit</w:t>
            </w:r>
          </w:p>
          <w:p w14:paraId="605DD1F2" w14:textId="77777777" w:rsidR="004767F7" w:rsidRDefault="004767F7" w:rsidP="004767F7">
            <w:pPr>
              <w:numPr>
                <w:ilvl w:val="0"/>
                <w:numId w:val="1"/>
              </w:numPr>
              <w:rPr>
                <w:szCs w:val="28"/>
              </w:rPr>
            </w:pPr>
            <w:r>
              <w:rPr>
                <w:szCs w:val="28"/>
              </w:rPr>
              <w:t>PDT Guidance Documents</w:t>
            </w:r>
          </w:p>
          <w:p w14:paraId="0A4C26A1" w14:textId="77777777" w:rsidR="004767F7" w:rsidRDefault="004767F7" w:rsidP="004767F7">
            <w:pPr>
              <w:numPr>
                <w:ilvl w:val="0"/>
                <w:numId w:val="1"/>
              </w:numPr>
              <w:rPr>
                <w:szCs w:val="28"/>
              </w:rPr>
            </w:pPr>
            <w:r>
              <w:rPr>
                <w:szCs w:val="28"/>
              </w:rPr>
              <w:t>PDT Video</w:t>
            </w:r>
          </w:p>
          <w:p w14:paraId="18CA5ABD" w14:textId="07EE77B2" w:rsidR="00E415F9" w:rsidRPr="007558F6" w:rsidRDefault="004767F7" w:rsidP="008731E3">
            <w:pPr>
              <w:numPr>
                <w:ilvl w:val="0"/>
                <w:numId w:val="1"/>
              </w:numPr>
              <w:rPr>
                <w:szCs w:val="28"/>
              </w:rPr>
            </w:pPr>
            <w:r>
              <w:rPr>
                <w:szCs w:val="28"/>
              </w:rPr>
              <w:t>PDT Survey</w:t>
            </w:r>
          </w:p>
        </w:tc>
      </w:tr>
      <w:tr w:rsidR="00E415F9" w:rsidRPr="00AE6686" w14:paraId="32691E8D" w14:textId="77777777" w:rsidTr="00AE6686">
        <w:tc>
          <w:tcPr>
            <w:tcW w:w="3168" w:type="dxa"/>
            <w:shd w:val="clear" w:color="auto" w:fill="auto"/>
          </w:tcPr>
          <w:p w14:paraId="1315B289" w14:textId="77777777" w:rsidR="00E415F9" w:rsidRDefault="00E415F9" w:rsidP="008731E3">
            <w:r>
              <w:t>Main product</w:t>
            </w:r>
          </w:p>
        </w:tc>
        <w:tc>
          <w:tcPr>
            <w:tcW w:w="6408" w:type="dxa"/>
            <w:shd w:val="clear" w:color="auto" w:fill="auto"/>
          </w:tcPr>
          <w:p w14:paraId="426EDEE0" w14:textId="77777777" w:rsidR="00E415F9" w:rsidRPr="00AE6686" w:rsidRDefault="0012009F" w:rsidP="008731E3">
            <w:pPr>
              <w:rPr>
                <w:szCs w:val="28"/>
              </w:rPr>
            </w:pPr>
            <w:r>
              <w:rPr>
                <w:szCs w:val="28"/>
              </w:rPr>
              <w:t>An interactive, easy-to-use training website for Edinburgh Napier PDTs.</w:t>
            </w:r>
          </w:p>
        </w:tc>
      </w:tr>
      <w:tr w:rsidR="00E415F9" w:rsidRPr="00AE6686" w14:paraId="77124DC4" w14:textId="77777777" w:rsidTr="00AE6686">
        <w:tc>
          <w:tcPr>
            <w:tcW w:w="3168" w:type="dxa"/>
            <w:shd w:val="clear" w:color="auto" w:fill="auto"/>
          </w:tcPr>
          <w:p w14:paraId="05C5E5A3" w14:textId="77777777" w:rsidR="00E415F9" w:rsidRDefault="00E415F9" w:rsidP="008731E3">
            <w:r>
              <w:t>High-level Requirements</w:t>
            </w:r>
          </w:p>
        </w:tc>
        <w:tc>
          <w:tcPr>
            <w:tcW w:w="6408" w:type="dxa"/>
            <w:shd w:val="clear" w:color="auto" w:fill="auto"/>
          </w:tcPr>
          <w:p w14:paraId="6AE7A6EB" w14:textId="146E8E4C" w:rsidR="00B322E4" w:rsidRDefault="009D42A2" w:rsidP="008731E3">
            <w:pPr>
              <w:rPr>
                <w:szCs w:val="28"/>
              </w:rPr>
            </w:pPr>
            <w:r>
              <w:rPr>
                <w:szCs w:val="28"/>
              </w:rPr>
              <w:t>Requirements Analysis – Gathering details on the contents to be included in the new system. This will be conducted via focus group interviews with Edinburgh Napier students.</w:t>
            </w:r>
          </w:p>
          <w:p w14:paraId="13BE049E" w14:textId="2CB9B1D3" w:rsidR="009D42A2" w:rsidRDefault="009D42A2" w:rsidP="008731E3">
            <w:pPr>
              <w:rPr>
                <w:szCs w:val="28"/>
              </w:rPr>
            </w:pPr>
            <w:r>
              <w:rPr>
                <w:szCs w:val="28"/>
              </w:rPr>
              <w:t>PDT training website – A visually appealing, easy-to-use, engaging and interactive website that will include:</w:t>
            </w:r>
          </w:p>
          <w:p w14:paraId="6472E8A4" w14:textId="7EC9825D" w:rsidR="009D42A2" w:rsidRDefault="009D42A2" w:rsidP="009D42A2">
            <w:pPr>
              <w:numPr>
                <w:ilvl w:val="0"/>
                <w:numId w:val="2"/>
              </w:numPr>
              <w:rPr>
                <w:szCs w:val="28"/>
              </w:rPr>
            </w:pPr>
            <w:r>
              <w:rPr>
                <w:szCs w:val="28"/>
              </w:rPr>
              <w:t>Content gathered from requirements analysis</w:t>
            </w:r>
          </w:p>
          <w:p w14:paraId="139B281E" w14:textId="601CDEF3" w:rsidR="009D42A2" w:rsidRDefault="009D42A2" w:rsidP="009D42A2">
            <w:pPr>
              <w:numPr>
                <w:ilvl w:val="0"/>
                <w:numId w:val="2"/>
              </w:numPr>
              <w:rPr>
                <w:szCs w:val="28"/>
              </w:rPr>
            </w:pPr>
            <w:r>
              <w:rPr>
                <w:szCs w:val="28"/>
              </w:rPr>
              <w:t>Content Management System + Admin Portal for the client to be able to update the system’s content</w:t>
            </w:r>
          </w:p>
          <w:p w14:paraId="21E8E9ED" w14:textId="25FCE734" w:rsidR="009D42A2" w:rsidRPr="009D42A2" w:rsidRDefault="009D42A2" w:rsidP="009D42A2">
            <w:pPr>
              <w:numPr>
                <w:ilvl w:val="0"/>
                <w:numId w:val="2"/>
              </w:numPr>
              <w:rPr>
                <w:szCs w:val="28"/>
              </w:rPr>
            </w:pPr>
            <w:r>
              <w:rPr>
                <w:szCs w:val="28"/>
              </w:rPr>
              <w:t>Database to manage registered user accounts</w:t>
            </w:r>
            <w:r w:rsidR="003A09FD">
              <w:rPr>
                <w:szCs w:val="28"/>
              </w:rPr>
              <w:t xml:space="preserve"> &amp; </w:t>
            </w:r>
            <w:bookmarkStart w:id="0" w:name="_GoBack"/>
            <w:bookmarkEnd w:id="0"/>
            <w:r w:rsidR="00CA1B39">
              <w:rPr>
                <w:szCs w:val="28"/>
              </w:rPr>
              <w:t>multiple-choice</w:t>
            </w:r>
            <w:r w:rsidR="003A09FD">
              <w:rPr>
                <w:szCs w:val="28"/>
              </w:rPr>
              <w:t xml:space="preserve"> survey questions and answers</w:t>
            </w:r>
          </w:p>
          <w:p w14:paraId="14074C99" w14:textId="21920E35" w:rsidR="007558F6" w:rsidRPr="00AE6686" w:rsidRDefault="009D42A2" w:rsidP="008731E3">
            <w:pPr>
              <w:rPr>
                <w:szCs w:val="28"/>
              </w:rPr>
            </w:pPr>
            <w:r>
              <w:rPr>
                <w:szCs w:val="28"/>
              </w:rPr>
              <w:lastRenderedPageBreak/>
              <w:t>PDT User Study Report – A report conducted with PDTs from different schools, which will evaluate the user experience and effectiveness of the training website.</w:t>
            </w:r>
          </w:p>
        </w:tc>
      </w:tr>
    </w:tbl>
    <w:p w14:paraId="143E3D49" w14:textId="4C097D24" w:rsidR="00E415F9" w:rsidRDefault="008731E3" w:rsidP="008731E3">
      <w:pPr>
        <w:pStyle w:val="SHD"/>
      </w:pPr>
      <w:r>
        <w:lastRenderedPageBreak/>
        <w:t>Targets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68"/>
        <w:gridCol w:w="6408"/>
      </w:tblGrid>
      <w:tr w:rsidR="00E415F9" w14:paraId="728B361E" w14:textId="77777777" w:rsidTr="00AE6686">
        <w:tc>
          <w:tcPr>
            <w:tcW w:w="3168" w:type="dxa"/>
            <w:shd w:val="clear" w:color="auto" w:fill="auto"/>
          </w:tcPr>
          <w:p w14:paraId="32C1CE58" w14:textId="77777777" w:rsidR="00E415F9" w:rsidRDefault="00E415F9" w:rsidP="008731E3">
            <w:r>
              <w:t>Duration</w:t>
            </w:r>
          </w:p>
        </w:tc>
        <w:tc>
          <w:tcPr>
            <w:tcW w:w="6408" w:type="dxa"/>
            <w:shd w:val="clear" w:color="auto" w:fill="auto"/>
          </w:tcPr>
          <w:p w14:paraId="5015E1FB" w14:textId="41017A5F" w:rsidR="00E415F9" w:rsidRDefault="00896A11" w:rsidP="008731E3">
            <w:r>
              <w:t xml:space="preserve">10 </w:t>
            </w:r>
            <w:r w:rsidR="0012009F">
              <w:t>Weeks</w:t>
            </w:r>
          </w:p>
        </w:tc>
      </w:tr>
      <w:tr w:rsidR="00E415F9" w14:paraId="58DA7523" w14:textId="77777777" w:rsidTr="00AE6686">
        <w:tc>
          <w:tcPr>
            <w:tcW w:w="3168" w:type="dxa"/>
            <w:shd w:val="clear" w:color="auto" w:fill="auto"/>
          </w:tcPr>
          <w:p w14:paraId="61A8183B" w14:textId="77777777" w:rsidR="00E415F9" w:rsidRDefault="00E415F9" w:rsidP="008731E3">
            <w:r>
              <w:t>Budget</w:t>
            </w:r>
          </w:p>
        </w:tc>
        <w:tc>
          <w:tcPr>
            <w:tcW w:w="6408" w:type="dxa"/>
            <w:shd w:val="clear" w:color="auto" w:fill="auto"/>
          </w:tcPr>
          <w:p w14:paraId="08B668AD" w14:textId="51C29ECF" w:rsidR="00E415F9" w:rsidRDefault="0085633B" w:rsidP="008731E3">
            <w:r>
              <w:t>Non-Applicable</w:t>
            </w:r>
          </w:p>
        </w:tc>
      </w:tr>
    </w:tbl>
    <w:p w14:paraId="4FCC93B5" w14:textId="77777777" w:rsidR="00E415F9" w:rsidRDefault="00E415F9" w:rsidP="008731E3">
      <w:pPr>
        <w:pStyle w:val="SHD"/>
      </w:pPr>
      <w:r w:rsidRPr="008731E3">
        <w:t>Major</w:t>
      </w:r>
      <w:r>
        <w:t xml:space="preserve"> </w:t>
      </w:r>
      <w:r w:rsidRPr="008731E3">
        <w:t>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E415F9" w14:paraId="73ECBBA1" w14:textId="77777777" w:rsidTr="00AE6686">
        <w:tc>
          <w:tcPr>
            <w:tcW w:w="9576" w:type="dxa"/>
            <w:shd w:val="clear" w:color="auto" w:fill="auto"/>
          </w:tcPr>
          <w:p w14:paraId="764B7858" w14:textId="4FAE586B" w:rsidR="00E415F9" w:rsidRDefault="0090305B" w:rsidP="008731E3">
            <w:r>
              <w:t>Risk of data loss</w:t>
            </w:r>
          </w:p>
          <w:p w14:paraId="6E82EF17" w14:textId="28AFF5D4" w:rsidR="0090305B" w:rsidRDefault="007C48A2" w:rsidP="008731E3">
            <w:r>
              <w:t>Possible causes of this risk could be USB/hard drive corruption, extraction of external storage devices without safe removal or possible hardware malfunctions. The best solution to avoid this problem would be to backup every file created to several different hard drives or possibly cloud storage.</w:t>
            </w:r>
          </w:p>
          <w:p w14:paraId="1201DB79" w14:textId="2A73C756" w:rsidR="007C48A2" w:rsidRDefault="007C48A2" w:rsidP="008731E3"/>
          <w:p w14:paraId="4B01DB03" w14:textId="6C4D681A" w:rsidR="0090305B" w:rsidRDefault="0090305B" w:rsidP="008731E3">
            <w:r>
              <w:t>Risk of team members being sick</w:t>
            </w:r>
          </w:p>
          <w:p w14:paraId="709FA1A8" w14:textId="077A98B1" w:rsidR="007C48A2" w:rsidRDefault="007C48A2" w:rsidP="008731E3">
            <w:r>
              <w:t>It is quite possible for one or several team members to be off with some type of illness.</w:t>
            </w:r>
            <w:r w:rsidR="00CC64C8">
              <w:t xml:space="preserve"> </w:t>
            </w:r>
            <w:r>
              <w:t>The best solution</w:t>
            </w:r>
            <w:r w:rsidR="001B3CEB">
              <w:t>s</w:t>
            </w:r>
            <w:r>
              <w:t xml:space="preserve"> to this problem could be </w:t>
            </w:r>
            <w:r w:rsidR="00D728B6">
              <w:t>to track all currently required tasks through the use of a Kanban board</w:t>
            </w:r>
            <w:r w:rsidR="001B3CEB">
              <w:t xml:space="preserve"> and split up an ill team member’s current tasks amongst the remaining team members, and </w:t>
            </w:r>
            <w:r>
              <w:t xml:space="preserve">for ill team members </w:t>
            </w:r>
            <w:r w:rsidR="00D728B6">
              <w:t xml:space="preserve">to </w:t>
            </w:r>
            <w:r>
              <w:t xml:space="preserve">submit </w:t>
            </w:r>
            <w:r w:rsidR="00014A22">
              <w:t xml:space="preserve">their </w:t>
            </w:r>
            <w:r>
              <w:t>work daily to cloud storage</w:t>
            </w:r>
            <w:r w:rsidR="001B3CEB">
              <w:t>.</w:t>
            </w:r>
          </w:p>
          <w:p w14:paraId="0A786B44" w14:textId="77777777" w:rsidR="007C48A2" w:rsidRDefault="007C48A2" w:rsidP="008731E3"/>
          <w:p w14:paraId="6CFF8039" w14:textId="37099FBF" w:rsidR="0090305B" w:rsidRDefault="0090305B" w:rsidP="008731E3">
            <w:r>
              <w:t>Risk of hardware failure</w:t>
            </w:r>
          </w:p>
          <w:p w14:paraId="074223A7" w14:textId="7BC859E7" w:rsidR="007C48A2" w:rsidRDefault="006215A5" w:rsidP="008731E3">
            <w:r>
              <w:t>A possible solution to this problem could be for each team member to conduct a monthly check-up to ensure that their hardware is functioning correctly &amp; inform the rest of the team. Another possible solution to this problem is to use the equipment provided at Edinburgh Napier University.</w:t>
            </w:r>
          </w:p>
          <w:p w14:paraId="2096CFB7" w14:textId="77777777" w:rsidR="006215A5" w:rsidRDefault="006215A5" w:rsidP="008731E3"/>
          <w:p w14:paraId="3F8A3664" w14:textId="774EAEDA" w:rsidR="0090305B" w:rsidRDefault="0090305B" w:rsidP="008731E3">
            <w:r>
              <w:t>Risk of software failure</w:t>
            </w:r>
          </w:p>
          <w:p w14:paraId="4854AFE5" w14:textId="39ABE3AB" w:rsidR="008731E3" w:rsidRDefault="006215A5" w:rsidP="008731E3">
            <w:r>
              <w:t>A possible solution to this problem could be to ensure that each of the software packages used is currently up-to-date.</w:t>
            </w:r>
            <w:r w:rsidR="00917005">
              <w:t xml:space="preserve"> Another solution is to ensure that each team member has a type of anti-virus software installed to protect against virus attacks.</w:t>
            </w:r>
          </w:p>
        </w:tc>
      </w:tr>
    </w:tbl>
    <w:p w14:paraId="03A1CEE3" w14:textId="77777777" w:rsidR="002473E9" w:rsidRDefault="002473E9" w:rsidP="008731E3">
      <w:pPr>
        <w:pStyle w:val="SHD"/>
      </w:pPr>
    </w:p>
    <w:p w14:paraId="561E1583" w14:textId="77777777" w:rsidR="00A57727" w:rsidRDefault="00A57727" w:rsidP="008731E3">
      <w:pPr>
        <w:pStyle w:val="SHD"/>
      </w:pPr>
    </w:p>
    <w:p w14:paraId="5BE70EB7" w14:textId="5AA71002" w:rsidR="00E415F9" w:rsidRDefault="00E415F9" w:rsidP="008731E3">
      <w:pPr>
        <w:pStyle w:val="SHD"/>
      </w:pPr>
      <w:r w:rsidRPr="008731E3">
        <w:lastRenderedPageBreak/>
        <w:t>Roles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68"/>
        <w:gridCol w:w="6408"/>
      </w:tblGrid>
      <w:tr w:rsidR="008731E3" w14:paraId="12829335" w14:textId="77777777" w:rsidTr="00AE6686">
        <w:tc>
          <w:tcPr>
            <w:tcW w:w="3168" w:type="dxa"/>
            <w:shd w:val="clear" w:color="auto" w:fill="auto"/>
          </w:tcPr>
          <w:p w14:paraId="4A2C6CCE" w14:textId="77777777" w:rsidR="008731E3" w:rsidRDefault="008731E3" w:rsidP="008731E3">
            <w:r>
              <w:t>Sponsor</w:t>
            </w:r>
          </w:p>
        </w:tc>
        <w:tc>
          <w:tcPr>
            <w:tcW w:w="6408" w:type="dxa"/>
            <w:shd w:val="clear" w:color="auto" w:fill="auto"/>
          </w:tcPr>
          <w:p w14:paraId="2556EB03" w14:textId="11FC0843" w:rsidR="008731E3" w:rsidRDefault="0081529D" w:rsidP="008731E3">
            <w:r>
              <w:t>Christos Chrystoulas</w:t>
            </w:r>
          </w:p>
        </w:tc>
      </w:tr>
      <w:tr w:rsidR="008731E3" w14:paraId="65D72455" w14:textId="77777777" w:rsidTr="00AE6686">
        <w:tc>
          <w:tcPr>
            <w:tcW w:w="3168" w:type="dxa"/>
            <w:shd w:val="clear" w:color="auto" w:fill="auto"/>
          </w:tcPr>
          <w:p w14:paraId="365605D0" w14:textId="77777777" w:rsidR="008731E3" w:rsidRDefault="008731E3" w:rsidP="008731E3">
            <w:r>
              <w:t xml:space="preserve">Consultants </w:t>
            </w:r>
          </w:p>
        </w:tc>
        <w:tc>
          <w:tcPr>
            <w:tcW w:w="6408" w:type="dxa"/>
            <w:shd w:val="clear" w:color="auto" w:fill="auto"/>
          </w:tcPr>
          <w:p w14:paraId="1D29C0D3" w14:textId="7A8F6F90" w:rsidR="008731E3" w:rsidRDefault="004E2F60" w:rsidP="008731E3">
            <w:r>
              <w:t>Non</w:t>
            </w:r>
            <w:r w:rsidR="000A6439">
              <w:t>-Applicable</w:t>
            </w:r>
          </w:p>
        </w:tc>
      </w:tr>
      <w:tr w:rsidR="008731E3" w14:paraId="782D7F84" w14:textId="77777777" w:rsidTr="00AE6686">
        <w:tc>
          <w:tcPr>
            <w:tcW w:w="3168" w:type="dxa"/>
            <w:shd w:val="clear" w:color="auto" w:fill="auto"/>
          </w:tcPr>
          <w:p w14:paraId="0999CE3D" w14:textId="77777777" w:rsidR="008731E3" w:rsidRDefault="008731E3" w:rsidP="008731E3">
            <w:r>
              <w:t>Project Manager</w:t>
            </w:r>
          </w:p>
        </w:tc>
        <w:tc>
          <w:tcPr>
            <w:tcW w:w="6408" w:type="dxa"/>
            <w:shd w:val="clear" w:color="auto" w:fill="auto"/>
          </w:tcPr>
          <w:p w14:paraId="6C89A936" w14:textId="7B001E57" w:rsidR="008731E3" w:rsidRDefault="00DA1D81" w:rsidP="008731E3">
            <w:r>
              <w:t>Fraser Yuill</w:t>
            </w:r>
          </w:p>
        </w:tc>
      </w:tr>
      <w:tr w:rsidR="008731E3" w14:paraId="56AF4CC3" w14:textId="77777777" w:rsidTr="00AE6686">
        <w:tc>
          <w:tcPr>
            <w:tcW w:w="3168" w:type="dxa"/>
            <w:shd w:val="clear" w:color="auto" w:fill="auto"/>
          </w:tcPr>
          <w:p w14:paraId="0481D162" w14:textId="77777777" w:rsidR="008731E3" w:rsidRDefault="008731E3" w:rsidP="008731E3">
            <w:r>
              <w:t>PM Support(s)</w:t>
            </w:r>
          </w:p>
        </w:tc>
        <w:tc>
          <w:tcPr>
            <w:tcW w:w="6408" w:type="dxa"/>
            <w:shd w:val="clear" w:color="auto" w:fill="auto"/>
          </w:tcPr>
          <w:p w14:paraId="034A5BC5" w14:textId="1E2CF738" w:rsidR="008731E3" w:rsidRDefault="00DA1D81" w:rsidP="008731E3">
            <w:r>
              <w:t>Jamie Kearney</w:t>
            </w:r>
          </w:p>
        </w:tc>
      </w:tr>
      <w:tr w:rsidR="008731E3" w14:paraId="302D70E3" w14:textId="77777777" w:rsidTr="00AE6686">
        <w:tc>
          <w:tcPr>
            <w:tcW w:w="3168" w:type="dxa"/>
            <w:shd w:val="clear" w:color="auto" w:fill="auto"/>
          </w:tcPr>
          <w:p w14:paraId="1E20B786" w14:textId="77777777" w:rsidR="008731E3" w:rsidRDefault="008731E3" w:rsidP="008731E3">
            <w:r>
              <w:t>Team Manager(s)</w:t>
            </w:r>
          </w:p>
        </w:tc>
        <w:tc>
          <w:tcPr>
            <w:tcW w:w="6408" w:type="dxa"/>
            <w:shd w:val="clear" w:color="auto" w:fill="auto"/>
          </w:tcPr>
          <w:p w14:paraId="682D62A0" w14:textId="37828387" w:rsidR="008731E3" w:rsidRDefault="008731E3" w:rsidP="008731E3"/>
        </w:tc>
      </w:tr>
      <w:tr w:rsidR="008B41D7" w14:paraId="6A071112" w14:textId="77777777" w:rsidTr="00AE6686">
        <w:tc>
          <w:tcPr>
            <w:tcW w:w="3168" w:type="dxa"/>
            <w:shd w:val="clear" w:color="auto" w:fill="auto"/>
          </w:tcPr>
          <w:p w14:paraId="6EA6FA6A" w14:textId="6D48B27E" w:rsidR="008B41D7" w:rsidRDefault="008B41D7" w:rsidP="008731E3">
            <w:r>
              <w:t>Jamie Kearney</w:t>
            </w:r>
          </w:p>
        </w:tc>
        <w:tc>
          <w:tcPr>
            <w:tcW w:w="6408" w:type="dxa"/>
            <w:shd w:val="clear" w:color="auto" w:fill="auto"/>
          </w:tcPr>
          <w:p w14:paraId="16E1A86D" w14:textId="390AD5E5" w:rsidR="008B41D7" w:rsidRDefault="001A53D9" w:rsidP="008731E3">
            <w:r>
              <w:t>UX Developer</w:t>
            </w:r>
          </w:p>
        </w:tc>
      </w:tr>
      <w:tr w:rsidR="002473E9" w14:paraId="781DE8A5" w14:textId="77777777" w:rsidTr="00AE6686">
        <w:tc>
          <w:tcPr>
            <w:tcW w:w="3168" w:type="dxa"/>
            <w:shd w:val="clear" w:color="auto" w:fill="auto"/>
          </w:tcPr>
          <w:p w14:paraId="7A814C0C" w14:textId="63AF933B" w:rsidR="002473E9" w:rsidRDefault="008B41D7" w:rsidP="008731E3">
            <w:r>
              <w:t>Liam Duff</w:t>
            </w:r>
          </w:p>
        </w:tc>
        <w:tc>
          <w:tcPr>
            <w:tcW w:w="6408" w:type="dxa"/>
            <w:shd w:val="clear" w:color="auto" w:fill="auto"/>
          </w:tcPr>
          <w:p w14:paraId="4D4F5933" w14:textId="43834276" w:rsidR="002473E9" w:rsidRDefault="001A53D9" w:rsidP="008731E3">
            <w:r>
              <w:t>Developer</w:t>
            </w:r>
          </w:p>
        </w:tc>
      </w:tr>
      <w:tr w:rsidR="002473E9" w14:paraId="582084DD" w14:textId="77777777" w:rsidTr="00AE6686">
        <w:tc>
          <w:tcPr>
            <w:tcW w:w="3168" w:type="dxa"/>
            <w:shd w:val="clear" w:color="auto" w:fill="auto"/>
          </w:tcPr>
          <w:p w14:paraId="430C85C3" w14:textId="056E6F4C" w:rsidR="002473E9" w:rsidRDefault="008B41D7" w:rsidP="008731E3">
            <w:r>
              <w:t>Sean Mullen</w:t>
            </w:r>
          </w:p>
        </w:tc>
        <w:tc>
          <w:tcPr>
            <w:tcW w:w="6408" w:type="dxa"/>
            <w:shd w:val="clear" w:color="auto" w:fill="auto"/>
          </w:tcPr>
          <w:p w14:paraId="52747104" w14:textId="5E9EEACB" w:rsidR="002473E9" w:rsidRDefault="001A53D9" w:rsidP="008731E3">
            <w:r>
              <w:t>Developer</w:t>
            </w:r>
          </w:p>
        </w:tc>
      </w:tr>
      <w:tr w:rsidR="002473E9" w14:paraId="2C917376" w14:textId="77777777" w:rsidTr="00AE6686">
        <w:tc>
          <w:tcPr>
            <w:tcW w:w="3168" w:type="dxa"/>
            <w:shd w:val="clear" w:color="auto" w:fill="auto"/>
          </w:tcPr>
          <w:p w14:paraId="7E0A7195" w14:textId="258E5C15" w:rsidR="002473E9" w:rsidRDefault="008B41D7" w:rsidP="008731E3">
            <w:r>
              <w:t>Jake Johnston</w:t>
            </w:r>
          </w:p>
        </w:tc>
        <w:tc>
          <w:tcPr>
            <w:tcW w:w="6408" w:type="dxa"/>
            <w:shd w:val="clear" w:color="auto" w:fill="auto"/>
          </w:tcPr>
          <w:p w14:paraId="71B44A40" w14:textId="6436AEB9" w:rsidR="002473E9" w:rsidRDefault="001A53D9" w:rsidP="008731E3">
            <w:r>
              <w:t>Security Director</w:t>
            </w:r>
          </w:p>
        </w:tc>
      </w:tr>
      <w:tr w:rsidR="002473E9" w14:paraId="5CBE843F" w14:textId="77777777" w:rsidTr="00AE6686">
        <w:tc>
          <w:tcPr>
            <w:tcW w:w="3168" w:type="dxa"/>
            <w:shd w:val="clear" w:color="auto" w:fill="auto"/>
          </w:tcPr>
          <w:p w14:paraId="4CF09489" w14:textId="1596EA49" w:rsidR="002473E9" w:rsidRDefault="008B41D7" w:rsidP="008731E3">
            <w:r>
              <w:t>Fraser Yuill</w:t>
            </w:r>
          </w:p>
        </w:tc>
        <w:tc>
          <w:tcPr>
            <w:tcW w:w="6408" w:type="dxa"/>
            <w:shd w:val="clear" w:color="auto" w:fill="auto"/>
          </w:tcPr>
          <w:p w14:paraId="447F2516" w14:textId="61A7B717" w:rsidR="002473E9" w:rsidRDefault="001A53D9" w:rsidP="008731E3">
            <w:r>
              <w:t>UX Developer</w:t>
            </w:r>
          </w:p>
        </w:tc>
      </w:tr>
      <w:tr w:rsidR="002473E9" w14:paraId="27473367" w14:textId="77777777" w:rsidTr="00AE6686">
        <w:tc>
          <w:tcPr>
            <w:tcW w:w="3168" w:type="dxa"/>
            <w:shd w:val="clear" w:color="auto" w:fill="auto"/>
          </w:tcPr>
          <w:p w14:paraId="275DE37A" w14:textId="3884D7DE" w:rsidR="002473E9" w:rsidRDefault="008B41D7" w:rsidP="008731E3">
            <w:r>
              <w:t>Marcin Kazmierkiewicz</w:t>
            </w:r>
          </w:p>
        </w:tc>
        <w:tc>
          <w:tcPr>
            <w:tcW w:w="6408" w:type="dxa"/>
            <w:shd w:val="clear" w:color="auto" w:fill="auto"/>
          </w:tcPr>
          <w:p w14:paraId="57EC8215" w14:textId="41D2E06F" w:rsidR="002473E9" w:rsidRDefault="004479AA" w:rsidP="008731E3">
            <w:r>
              <w:t xml:space="preserve">Lead </w:t>
            </w:r>
            <w:r w:rsidR="001A53D9">
              <w:t>Developer</w:t>
            </w:r>
          </w:p>
        </w:tc>
      </w:tr>
      <w:tr w:rsidR="008731E3" w14:paraId="7C2E9154" w14:textId="77777777" w:rsidTr="00AE6686">
        <w:tc>
          <w:tcPr>
            <w:tcW w:w="3168" w:type="dxa"/>
            <w:shd w:val="clear" w:color="auto" w:fill="auto"/>
          </w:tcPr>
          <w:p w14:paraId="5A50895B" w14:textId="77777777" w:rsidR="008731E3" w:rsidRDefault="008731E3" w:rsidP="008731E3">
            <w:r>
              <w:t>Supplier PM(s)</w:t>
            </w:r>
          </w:p>
        </w:tc>
        <w:tc>
          <w:tcPr>
            <w:tcW w:w="6408" w:type="dxa"/>
            <w:shd w:val="clear" w:color="auto" w:fill="auto"/>
          </w:tcPr>
          <w:p w14:paraId="5EB2608B" w14:textId="4BE03DB1" w:rsidR="008731E3" w:rsidRDefault="000A6439" w:rsidP="008731E3">
            <w:r>
              <w:t>Non-Applicable</w:t>
            </w:r>
          </w:p>
        </w:tc>
      </w:tr>
    </w:tbl>
    <w:p w14:paraId="218A45BE" w14:textId="77777777" w:rsidR="00EA4701" w:rsidRPr="00EA4701" w:rsidRDefault="00EA4701" w:rsidP="00EA4701">
      <w:pPr>
        <w:spacing w:after="240"/>
        <w:rPr>
          <w:sz w:val="28"/>
          <w:szCs w:val="28"/>
        </w:rPr>
      </w:pPr>
    </w:p>
    <w:sectPr w:rsidR="00EA4701" w:rsidRPr="00EA4701" w:rsidSect="008731E3">
      <w:footerReference w:type="default" r:id="rId8"/>
      <w:pgSz w:w="12240" w:h="15840"/>
      <w:pgMar w:top="900" w:right="1440" w:bottom="1170" w:left="1440" w:header="720" w:footer="5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7CA94" w14:textId="77777777" w:rsidR="00A07645" w:rsidRDefault="00A07645" w:rsidP="00EA4701">
      <w:pPr>
        <w:spacing w:after="0" w:line="240" w:lineRule="auto"/>
      </w:pPr>
      <w:r>
        <w:separator/>
      </w:r>
    </w:p>
  </w:endnote>
  <w:endnote w:type="continuationSeparator" w:id="0">
    <w:p w14:paraId="0C758C16" w14:textId="77777777" w:rsidR="00A07645" w:rsidRDefault="00A07645" w:rsidP="00EA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A5572" w14:textId="77777777" w:rsidR="00EA4701" w:rsidRDefault="00EA4701">
    <w:pPr>
      <w:pStyle w:val="Footer"/>
    </w:pPr>
    <w:r>
      <w:t>Approved by the Project Sponsor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C32FF" w14:textId="77777777" w:rsidR="00A07645" w:rsidRDefault="00A07645" w:rsidP="00EA4701">
      <w:pPr>
        <w:spacing w:after="0" w:line="240" w:lineRule="auto"/>
      </w:pPr>
      <w:r>
        <w:separator/>
      </w:r>
    </w:p>
  </w:footnote>
  <w:footnote w:type="continuationSeparator" w:id="0">
    <w:p w14:paraId="1A613899" w14:textId="77777777" w:rsidR="00A07645" w:rsidRDefault="00A07645" w:rsidP="00EA4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17CA"/>
    <w:multiLevelType w:val="hybridMultilevel"/>
    <w:tmpl w:val="B53A2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CB63DF"/>
    <w:multiLevelType w:val="hybridMultilevel"/>
    <w:tmpl w:val="71BA6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oNotTrackMoves/>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009F"/>
    <w:rsid w:val="00014A22"/>
    <w:rsid w:val="00046119"/>
    <w:rsid w:val="000A11B1"/>
    <w:rsid w:val="000A6439"/>
    <w:rsid w:val="000B1F8B"/>
    <w:rsid w:val="000F2C91"/>
    <w:rsid w:val="0012009F"/>
    <w:rsid w:val="001A53D9"/>
    <w:rsid w:val="001B3CEB"/>
    <w:rsid w:val="002473E9"/>
    <w:rsid w:val="002541E2"/>
    <w:rsid w:val="002671BA"/>
    <w:rsid w:val="003A09FD"/>
    <w:rsid w:val="004479AA"/>
    <w:rsid w:val="004767F7"/>
    <w:rsid w:val="004E2F60"/>
    <w:rsid w:val="004E5CE9"/>
    <w:rsid w:val="005D7A4E"/>
    <w:rsid w:val="005E1647"/>
    <w:rsid w:val="006215A5"/>
    <w:rsid w:val="007558F6"/>
    <w:rsid w:val="007C48A2"/>
    <w:rsid w:val="007D14BD"/>
    <w:rsid w:val="007F0FE3"/>
    <w:rsid w:val="00811D37"/>
    <w:rsid w:val="0081529D"/>
    <w:rsid w:val="0085633B"/>
    <w:rsid w:val="008731E3"/>
    <w:rsid w:val="00896A11"/>
    <w:rsid w:val="008B41D7"/>
    <w:rsid w:val="008C71AA"/>
    <w:rsid w:val="0090305B"/>
    <w:rsid w:val="00917005"/>
    <w:rsid w:val="00944E27"/>
    <w:rsid w:val="00983CEB"/>
    <w:rsid w:val="009D42A2"/>
    <w:rsid w:val="00A07645"/>
    <w:rsid w:val="00A217A7"/>
    <w:rsid w:val="00A24B11"/>
    <w:rsid w:val="00A57727"/>
    <w:rsid w:val="00A907D0"/>
    <w:rsid w:val="00AE6686"/>
    <w:rsid w:val="00AF7078"/>
    <w:rsid w:val="00B017B3"/>
    <w:rsid w:val="00B178F9"/>
    <w:rsid w:val="00B322E4"/>
    <w:rsid w:val="00B8741D"/>
    <w:rsid w:val="00BF40EE"/>
    <w:rsid w:val="00C30256"/>
    <w:rsid w:val="00CA1B39"/>
    <w:rsid w:val="00CC64C8"/>
    <w:rsid w:val="00D20C56"/>
    <w:rsid w:val="00D345E4"/>
    <w:rsid w:val="00D522BD"/>
    <w:rsid w:val="00D728B6"/>
    <w:rsid w:val="00DA1D81"/>
    <w:rsid w:val="00E415F9"/>
    <w:rsid w:val="00EA4132"/>
    <w:rsid w:val="00EA4701"/>
    <w:rsid w:val="00EB1AED"/>
    <w:rsid w:val="00FC1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0ECFD"/>
  <w15:chartTrackingRefBased/>
  <w15:docId w15:val="{653A0A52-852C-4974-B990-C4FD4F21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1E3"/>
    <w:pPr>
      <w:spacing w:before="60" w:after="60" w:line="259" w:lineRule="auto"/>
    </w:pPr>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A4701"/>
    <w:rPr>
      <w:color w:val="808080"/>
    </w:rPr>
  </w:style>
  <w:style w:type="paragraph" w:styleId="Header">
    <w:name w:val="header"/>
    <w:basedOn w:val="Normal"/>
    <w:link w:val="HeaderChar"/>
    <w:uiPriority w:val="99"/>
    <w:unhideWhenUsed/>
    <w:rsid w:val="00EA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01"/>
  </w:style>
  <w:style w:type="paragraph" w:styleId="Footer">
    <w:name w:val="footer"/>
    <w:basedOn w:val="Normal"/>
    <w:link w:val="FooterChar"/>
    <w:uiPriority w:val="99"/>
    <w:unhideWhenUsed/>
    <w:rsid w:val="00EA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01"/>
  </w:style>
  <w:style w:type="table" w:styleId="TableGrid">
    <w:name w:val="Table Grid"/>
    <w:basedOn w:val="TableNormal"/>
    <w:uiPriority w:val="39"/>
    <w:rsid w:val="00E41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D">
    <w:name w:val="SHD"/>
    <w:basedOn w:val="Normal"/>
    <w:link w:val="SHDChar"/>
    <w:qFormat/>
    <w:rsid w:val="008731E3"/>
    <w:pPr>
      <w:spacing w:before="360" w:after="120"/>
      <w:ind w:hanging="90"/>
    </w:pPr>
    <w:rPr>
      <w:b/>
      <w:bCs/>
      <w:color w:val="A6A6A6"/>
      <w:sz w:val="36"/>
      <w:szCs w:val="28"/>
    </w:rPr>
  </w:style>
  <w:style w:type="character" w:customStyle="1" w:styleId="SHDChar">
    <w:name w:val="SHD Char"/>
    <w:link w:val="SHD"/>
    <w:rsid w:val="008731E3"/>
    <w:rPr>
      <w:b/>
      <w:bCs/>
      <w:color w:val="A6A6A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0\Documents\University\Trimester-2\Group%20Project\Project%20Summ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Summary.dot</Template>
  <TotalTime>332</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Duff</dc:creator>
  <cp:keywords/>
  <dc:description/>
  <cp:lastModifiedBy>Liam Duff</cp:lastModifiedBy>
  <cp:revision>41</cp:revision>
  <dcterms:created xsi:type="dcterms:W3CDTF">2020-01-28T15:06:00Z</dcterms:created>
  <dcterms:modified xsi:type="dcterms:W3CDTF">2020-02-06T18:44:00Z</dcterms:modified>
</cp:coreProperties>
</file>